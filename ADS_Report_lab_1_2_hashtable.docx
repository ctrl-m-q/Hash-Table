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C8" w:rsidRDefault="00A059C8" w:rsidP="00CC17BD">
      <w:pPr>
        <w:pStyle w:val="Title"/>
        <w:jc w:val="right"/>
      </w:pPr>
    </w:p>
    <w:p w:rsidR="00D04EFD" w:rsidRDefault="00D04EFD" w:rsidP="00CC17BD"/>
    <w:p w:rsidR="00D04EFD" w:rsidRPr="00D04EFD" w:rsidRDefault="00D04EFD" w:rsidP="00CC17BD"/>
    <w:p w:rsidR="00A059C8" w:rsidRDefault="00A059C8" w:rsidP="00CC17BD">
      <w:pPr>
        <w:pStyle w:val="Title"/>
        <w:jc w:val="right"/>
        <w:rPr>
          <w:lang w:val="ru-RU"/>
        </w:rPr>
      </w:pPr>
    </w:p>
    <w:p w:rsidR="00A059C8" w:rsidRDefault="00A059C8" w:rsidP="00CC17BD">
      <w:pPr>
        <w:pStyle w:val="Title"/>
        <w:jc w:val="right"/>
      </w:pPr>
    </w:p>
    <w:p w:rsidR="00C77AA6" w:rsidRDefault="00C77AA6" w:rsidP="00CC17BD"/>
    <w:p w:rsidR="00C77AA6" w:rsidRDefault="00C77AA6" w:rsidP="00CC17BD"/>
    <w:p w:rsidR="00C77AA6" w:rsidRDefault="00C77AA6" w:rsidP="00CC17BD"/>
    <w:p w:rsidR="00C77AA6" w:rsidRDefault="00C77AA6" w:rsidP="00CC17BD"/>
    <w:p w:rsidR="00C77AA6" w:rsidRDefault="00C77AA6" w:rsidP="00CC17BD"/>
    <w:p w:rsidR="00C77AA6" w:rsidRDefault="00C77AA6" w:rsidP="00CC17BD"/>
    <w:p w:rsidR="00C77AA6" w:rsidRDefault="00C77AA6" w:rsidP="00CC17BD"/>
    <w:p w:rsidR="00C77AA6" w:rsidRDefault="00C77AA6" w:rsidP="00CC17BD"/>
    <w:p w:rsidR="00C77AA6" w:rsidRPr="00C77AA6" w:rsidRDefault="00C77AA6" w:rsidP="00CC17BD"/>
    <w:p w:rsidR="00A13D2A" w:rsidRDefault="00A13D2A" w:rsidP="00CC17BD"/>
    <w:p w:rsidR="00CE5C90" w:rsidRDefault="00E61C45" w:rsidP="00F87E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ALGORITHMS AND </w:t>
      </w:r>
      <w:r w:rsidR="00CE5C90" w:rsidRPr="00CE5C90">
        <w:rPr>
          <w:b/>
          <w:sz w:val="36"/>
          <w:szCs w:val="36"/>
        </w:rPr>
        <w:t>DATA STRUCTURES</w:t>
      </w:r>
    </w:p>
    <w:p w:rsidR="00F87EEA" w:rsidRPr="00C472EA" w:rsidRDefault="00EF57BE" w:rsidP="00F87EEA">
      <w:pPr>
        <w:jc w:val="center"/>
        <w:rPr>
          <w:sz w:val="32"/>
          <w:szCs w:val="32"/>
        </w:rPr>
      </w:pPr>
      <w:r>
        <w:rPr>
          <w:sz w:val="32"/>
          <w:szCs w:val="32"/>
        </w:rPr>
        <w:t>Laboratory work 1.2</w:t>
      </w:r>
    </w:p>
    <w:p w:rsidR="00D04EFD" w:rsidRDefault="00EF57BE" w:rsidP="00CC17BD">
      <w:pPr>
        <w:jc w:val="center"/>
        <w:rPr>
          <w:rFonts w:ascii="Arial" w:hAnsi="Arial"/>
          <w:i/>
          <w:sz w:val="28"/>
          <w:szCs w:val="28"/>
        </w:rPr>
      </w:pPr>
      <w:r>
        <w:rPr>
          <w:sz w:val="24"/>
          <w:szCs w:val="24"/>
        </w:rPr>
        <w:t>STUDY OF “HASH TABLE” DATA STRUCTURE</w:t>
      </w:r>
    </w:p>
    <w:p w:rsidR="00D04EFD" w:rsidRDefault="00D04EFD" w:rsidP="00CC17BD">
      <w:pPr>
        <w:jc w:val="center"/>
        <w:rPr>
          <w:rFonts w:ascii="Arial" w:hAnsi="Arial"/>
          <w:i/>
          <w:sz w:val="28"/>
          <w:szCs w:val="28"/>
        </w:rPr>
      </w:pPr>
    </w:p>
    <w:p w:rsidR="00A85B47" w:rsidRPr="00650D73" w:rsidRDefault="00A85B47" w:rsidP="00CC17BD"/>
    <w:p w:rsidR="00C77AA6" w:rsidRDefault="00C77AA6" w:rsidP="00CC17BD">
      <w:pPr>
        <w:pStyle w:val="Title"/>
        <w:jc w:val="right"/>
        <w:rPr>
          <w:rFonts w:ascii="Times New Roman" w:hAnsi="Times New Roman"/>
          <w:b w:val="0"/>
          <w:i/>
          <w:sz w:val="24"/>
          <w:szCs w:val="24"/>
        </w:rPr>
      </w:pPr>
    </w:p>
    <w:p w:rsidR="00C77AA6" w:rsidRDefault="00C77AA6" w:rsidP="00CC17BD">
      <w:pPr>
        <w:pStyle w:val="Title"/>
        <w:jc w:val="right"/>
        <w:rPr>
          <w:rFonts w:ascii="Times New Roman" w:hAnsi="Times New Roman"/>
          <w:b w:val="0"/>
          <w:i/>
          <w:sz w:val="24"/>
          <w:szCs w:val="24"/>
        </w:rPr>
      </w:pPr>
    </w:p>
    <w:p w:rsidR="00C77AA6" w:rsidRDefault="00C77AA6" w:rsidP="00CC17BD">
      <w:pPr>
        <w:pStyle w:val="Title"/>
        <w:jc w:val="right"/>
        <w:rPr>
          <w:rFonts w:ascii="Times New Roman" w:hAnsi="Times New Roman"/>
          <w:b w:val="0"/>
          <w:i/>
          <w:sz w:val="24"/>
          <w:szCs w:val="24"/>
        </w:rPr>
      </w:pPr>
    </w:p>
    <w:p w:rsidR="00C77AA6" w:rsidRPr="00682F9D" w:rsidRDefault="00C77AA6" w:rsidP="00CC17BD">
      <w:pPr>
        <w:pStyle w:val="Title"/>
        <w:jc w:val="right"/>
        <w:rPr>
          <w:rFonts w:ascii="Times New Roman" w:hAnsi="Times New Roman"/>
          <w:b w:val="0"/>
          <w:i/>
          <w:sz w:val="28"/>
          <w:szCs w:val="28"/>
        </w:rPr>
      </w:pPr>
    </w:p>
    <w:p w:rsidR="00682F9D" w:rsidRDefault="00C77AA6" w:rsidP="00A77F2A">
      <w:pPr>
        <w:pStyle w:val="Title"/>
        <w:ind w:left="6237"/>
        <w:jc w:val="left"/>
        <w:rPr>
          <w:rFonts w:ascii="Times New Roman" w:hAnsi="Times New Roman"/>
          <w:b w:val="0"/>
          <w:i/>
          <w:sz w:val="28"/>
          <w:szCs w:val="28"/>
        </w:rPr>
      </w:pPr>
      <w:r w:rsidRPr="00682F9D">
        <w:rPr>
          <w:rFonts w:ascii="Times New Roman" w:hAnsi="Times New Roman"/>
          <w:b w:val="0"/>
          <w:i/>
          <w:sz w:val="28"/>
          <w:szCs w:val="28"/>
        </w:rPr>
        <w:t xml:space="preserve">Prepared by: </w:t>
      </w:r>
    </w:p>
    <w:p w:rsidR="00C77AA6" w:rsidRPr="00682F9D" w:rsidRDefault="00C77AA6" w:rsidP="00A77F2A">
      <w:pPr>
        <w:pStyle w:val="Title"/>
        <w:ind w:left="6237"/>
        <w:jc w:val="left"/>
        <w:rPr>
          <w:rFonts w:ascii="Times New Roman" w:hAnsi="Times New Roman"/>
          <w:b w:val="0"/>
          <w:i/>
          <w:sz w:val="28"/>
          <w:szCs w:val="28"/>
        </w:rPr>
      </w:pPr>
      <w:r w:rsidRPr="00682F9D">
        <w:rPr>
          <w:rFonts w:ascii="Times New Roman" w:hAnsi="Times New Roman"/>
          <w:b w:val="0"/>
          <w:i/>
          <w:sz w:val="28"/>
          <w:szCs w:val="28"/>
        </w:rPr>
        <w:t>s</w:t>
      </w:r>
      <w:r w:rsidR="006D0436" w:rsidRPr="00682F9D">
        <w:rPr>
          <w:rFonts w:ascii="Times New Roman" w:hAnsi="Times New Roman"/>
          <w:b w:val="0"/>
          <w:i/>
          <w:sz w:val="28"/>
          <w:szCs w:val="28"/>
        </w:rPr>
        <w:t xml:space="preserve">tudent of </w:t>
      </w:r>
      <w:r w:rsidR="00E61C45">
        <w:rPr>
          <w:rFonts w:ascii="Times New Roman" w:hAnsi="Times New Roman"/>
          <w:b w:val="0"/>
          <w:i/>
          <w:sz w:val="28"/>
          <w:szCs w:val="28"/>
        </w:rPr>
        <w:t>221(B)A</w:t>
      </w:r>
      <w:r w:rsidRPr="00682F9D">
        <w:rPr>
          <w:rFonts w:ascii="Times New Roman" w:hAnsi="Times New Roman"/>
          <w:b w:val="0"/>
          <w:i/>
          <w:sz w:val="28"/>
          <w:szCs w:val="28"/>
        </w:rPr>
        <w:t>,</w:t>
      </w:r>
    </w:p>
    <w:p w:rsidR="00F87ABB" w:rsidRPr="00682F9D" w:rsidRDefault="00C472EA" w:rsidP="00A77F2A">
      <w:pPr>
        <w:pStyle w:val="Title"/>
        <w:ind w:left="6237"/>
        <w:jc w:val="left"/>
        <w:rPr>
          <w:rFonts w:ascii="Times New Roman" w:hAnsi="Times New Roman"/>
          <w:b w:val="0"/>
          <w:i/>
          <w:sz w:val="28"/>
          <w:szCs w:val="28"/>
        </w:rPr>
      </w:pPr>
      <w:r w:rsidRPr="00682F9D">
        <w:rPr>
          <w:rFonts w:ascii="Times New Roman" w:hAnsi="Times New Roman"/>
          <w:b w:val="0"/>
          <w:i/>
          <w:sz w:val="28"/>
          <w:szCs w:val="28"/>
        </w:rPr>
        <w:t>S</w:t>
      </w:r>
      <w:r w:rsidR="00B30B07" w:rsidRPr="00682F9D">
        <w:rPr>
          <w:rFonts w:ascii="Times New Roman" w:hAnsi="Times New Roman"/>
          <w:b w:val="0"/>
          <w:i/>
          <w:sz w:val="28"/>
          <w:szCs w:val="28"/>
        </w:rPr>
        <w:t>tudent</w:t>
      </w:r>
      <w:r w:rsidR="00A77F2A">
        <w:rPr>
          <w:rFonts w:ascii="Times New Roman" w:hAnsi="Times New Roman"/>
          <w:b w:val="0"/>
          <w:i/>
          <w:sz w:val="28"/>
          <w:szCs w:val="28"/>
        </w:rPr>
        <w:t>:</w:t>
      </w:r>
      <w:r w:rsidR="00E61C45">
        <w:rPr>
          <w:rFonts w:ascii="Times New Roman" w:hAnsi="Times New Roman"/>
          <w:b w:val="0"/>
          <w:i/>
          <w:sz w:val="28"/>
          <w:szCs w:val="28"/>
        </w:rPr>
        <w:t xml:space="preserve"> Quadri Okhifo Jemimah</w:t>
      </w:r>
    </w:p>
    <w:p w:rsidR="00B03B3F" w:rsidRPr="00682F9D" w:rsidRDefault="00B03B3F" w:rsidP="00A77F2A">
      <w:pPr>
        <w:ind w:left="6237"/>
        <w:rPr>
          <w:i/>
          <w:sz w:val="28"/>
          <w:szCs w:val="28"/>
        </w:rPr>
      </w:pPr>
    </w:p>
    <w:p w:rsidR="00682F9D" w:rsidRDefault="00EB0FC2" w:rsidP="00A77F2A">
      <w:pPr>
        <w:pStyle w:val="Title"/>
        <w:ind w:left="6237"/>
        <w:jc w:val="left"/>
        <w:rPr>
          <w:rFonts w:ascii="Times New Roman" w:hAnsi="Times New Roman"/>
          <w:b w:val="0"/>
          <w:i/>
          <w:sz w:val="28"/>
          <w:szCs w:val="28"/>
        </w:rPr>
      </w:pPr>
      <w:r w:rsidRPr="00682F9D">
        <w:rPr>
          <w:rFonts w:ascii="Times New Roman" w:hAnsi="Times New Roman"/>
          <w:b w:val="0"/>
          <w:i/>
          <w:sz w:val="28"/>
          <w:szCs w:val="28"/>
        </w:rPr>
        <w:t>Accepted by</w:t>
      </w:r>
      <w:r w:rsidR="00454049" w:rsidRPr="00682F9D">
        <w:rPr>
          <w:rFonts w:ascii="Times New Roman" w:hAnsi="Times New Roman"/>
          <w:b w:val="0"/>
          <w:i/>
          <w:sz w:val="28"/>
          <w:szCs w:val="28"/>
        </w:rPr>
        <w:t xml:space="preserve">: </w:t>
      </w:r>
    </w:p>
    <w:p w:rsidR="007B5A6A" w:rsidRPr="00682F9D" w:rsidRDefault="00C472EA" w:rsidP="00A77F2A">
      <w:pPr>
        <w:pStyle w:val="Title"/>
        <w:ind w:left="6237"/>
        <w:jc w:val="left"/>
        <w:rPr>
          <w:rFonts w:ascii="Times New Roman" w:hAnsi="Times New Roman"/>
          <w:b w:val="0"/>
          <w:i/>
          <w:sz w:val="28"/>
          <w:szCs w:val="28"/>
        </w:rPr>
      </w:pPr>
      <w:r w:rsidRPr="00682F9D">
        <w:rPr>
          <w:rFonts w:ascii="Times New Roman" w:hAnsi="Times New Roman"/>
          <w:b w:val="0"/>
          <w:i/>
          <w:sz w:val="28"/>
          <w:szCs w:val="28"/>
        </w:rPr>
        <w:t>Vasilieva M.D.</w:t>
      </w:r>
    </w:p>
    <w:p w:rsidR="006B0E17" w:rsidRDefault="00B30B07" w:rsidP="00A77F2A">
      <w:pPr>
        <w:spacing w:line="276" w:lineRule="auto"/>
        <w:ind w:left="6237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E5C90" w:rsidRDefault="00CE5C90">
      <w:pPr>
        <w:widowControl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F57BE" w:rsidRPr="00EF57BE" w:rsidRDefault="00CE5C90" w:rsidP="00EF57BE">
      <w:pPr>
        <w:rPr>
          <w:sz w:val="24"/>
          <w:szCs w:val="24"/>
        </w:rPr>
      </w:pPr>
      <w:r w:rsidRPr="00CE5C90">
        <w:rPr>
          <w:b/>
          <w:sz w:val="24"/>
          <w:szCs w:val="24"/>
        </w:rPr>
        <w:lastRenderedPageBreak/>
        <w:t>The objective</w:t>
      </w:r>
      <w:r w:rsidR="00EF57BE" w:rsidRPr="00EF57BE">
        <w:rPr>
          <w:sz w:val="24"/>
          <w:szCs w:val="24"/>
        </w:rPr>
        <w:t xml:space="preserve">: </w:t>
      </w:r>
      <w:r w:rsidR="00EF57BE" w:rsidRPr="00EF57BE">
        <w:rPr>
          <w:sz w:val="24"/>
          <w:szCs w:val="24"/>
        </w:rPr>
        <w:t xml:space="preserve">to study “hash-table” data structure, hash methods and ways of collision resolutions; to gain practical skills for using a hash-table.  </w:t>
      </w:r>
    </w:p>
    <w:p w:rsidR="00CE5C90" w:rsidRPr="00CE5C90" w:rsidRDefault="00EF57BE" w:rsidP="00EF57BE">
      <w:pPr>
        <w:rPr>
          <w:sz w:val="24"/>
          <w:szCs w:val="24"/>
        </w:rPr>
      </w:pPr>
      <w:r w:rsidRPr="00EF57BE">
        <w:rPr>
          <w:b/>
          <w:sz w:val="24"/>
          <w:szCs w:val="24"/>
        </w:rPr>
        <w:t xml:space="preserve"> </w:t>
      </w:r>
      <w:r w:rsidR="00CE5C90" w:rsidRPr="00EF57BE">
        <w:rPr>
          <w:b/>
          <w:sz w:val="24"/>
          <w:szCs w:val="24"/>
        </w:rPr>
        <w:t xml:space="preserve"> </w:t>
      </w:r>
    </w:p>
    <w:p w:rsidR="00CE5C90" w:rsidRPr="00CE5C90" w:rsidRDefault="00CE5C90" w:rsidP="00CE5C90">
      <w:pPr>
        <w:rPr>
          <w:b/>
          <w:sz w:val="24"/>
          <w:szCs w:val="24"/>
        </w:rPr>
      </w:pPr>
      <w:r w:rsidRPr="00CE5C90">
        <w:rPr>
          <w:b/>
          <w:sz w:val="24"/>
          <w:szCs w:val="24"/>
        </w:rPr>
        <w:t xml:space="preserve">The first-level task </w:t>
      </w:r>
    </w:p>
    <w:p w:rsidR="00CE5C90" w:rsidRDefault="00CE5C90" w:rsidP="00CE5C90">
      <w:pPr>
        <w:rPr>
          <w:sz w:val="24"/>
          <w:szCs w:val="24"/>
        </w:rPr>
      </w:pPr>
      <w:r>
        <w:rPr>
          <w:sz w:val="24"/>
          <w:szCs w:val="24"/>
        </w:rPr>
        <w:t xml:space="preserve">Do the following: </w:t>
      </w:r>
    </w:p>
    <w:p w:rsidR="00EF57BE" w:rsidRDefault="00EF57BE" w:rsidP="00EF57B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F5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F57BE">
        <w:rPr>
          <w:sz w:val="24"/>
          <w:szCs w:val="24"/>
        </w:rPr>
        <w:t>define an element of a hash-table that represents a geometrical figure according to the variant (appendix 2, table 2.1, col. 2);</w:t>
      </w:r>
    </w:p>
    <w:p w:rsidR="00EF57BE" w:rsidRDefault="00EF57BE" w:rsidP="00EF57B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F57BE">
        <w:rPr>
          <w:sz w:val="24"/>
          <w:szCs w:val="24"/>
        </w:rPr>
        <w:t xml:space="preserve">define a hash-table with an open addressing that uses a hash method (appendix 2, table 2.1, col. 3) for a given key (appendix 2, table 2.1, col. 4); </w:t>
      </w:r>
    </w:p>
    <w:p w:rsidR="00EF57BE" w:rsidRDefault="00EF57BE" w:rsidP="00EF57B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F57BE">
        <w:rPr>
          <w:sz w:val="24"/>
          <w:szCs w:val="24"/>
        </w:rPr>
        <w:t xml:space="preserve">create an instance of a hash-table with a given size; </w:t>
      </w:r>
    </w:p>
    <w:p w:rsidR="00EF57BE" w:rsidRDefault="00EF57BE" w:rsidP="00EF57B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F57BE">
        <w:rPr>
          <w:sz w:val="24"/>
          <w:szCs w:val="24"/>
        </w:rPr>
        <w:t>insert elements into the created ha</w:t>
      </w:r>
      <w:r>
        <w:rPr>
          <w:sz w:val="24"/>
          <w:szCs w:val="24"/>
        </w:rPr>
        <w:t>sh-table avoiding collisions;</w:t>
      </w:r>
    </w:p>
    <w:p w:rsidR="00EF57BE" w:rsidRPr="00EF57BE" w:rsidRDefault="00EF57BE" w:rsidP="00EF57B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F57BE">
        <w:rPr>
          <w:sz w:val="24"/>
          <w:szCs w:val="24"/>
        </w:rPr>
        <w:t>output the hash-table.</w:t>
      </w:r>
    </w:p>
    <w:p w:rsidR="00EF57BE" w:rsidRPr="00EF57BE" w:rsidRDefault="00EF57BE" w:rsidP="00EF57BE">
      <w:pPr>
        <w:rPr>
          <w:sz w:val="24"/>
          <w:szCs w:val="24"/>
        </w:rPr>
      </w:pPr>
    </w:p>
    <w:p w:rsidR="00CE5C90" w:rsidRPr="00CE5C90" w:rsidRDefault="00A17D28" w:rsidP="00CE5C90">
      <w:pPr>
        <w:rPr>
          <w:sz w:val="24"/>
          <w:szCs w:val="24"/>
        </w:rPr>
      </w:pPr>
      <w:r w:rsidRPr="00A17D28">
        <w:rPr>
          <w:sz w:val="24"/>
          <w:szCs w:val="24"/>
        </w:rPr>
        <w:drawing>
          <wp:inline distT="0" distB="0" distL="0" distR="0" wp14:anchorId="09C9F648" wp14:editId="39BE00AC">
            <wp:extent cx="5630061" cy="10669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79" w:rsidRDefault="00BE432B" w:rsidP="00CE5C9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E432B">
        <w:rPr>
          <w:b/>
          <w:sz w:val="24"/>
          <w:szCs w:val="24"/>
        </w:rPr>
        <w:t>ode listing</w:t>
      </w:r>
      <w:r>
        <w:rPr>
          <w:b/>
          <w:sz w:val="24"/>
          <w:szCs w:val="24"/>
        </w:rPr>
        <w:t>:</w:t>
      </w:r>
    </w:p>
    <w:p w:rsidR="002128A8" w:rsidRDefault="002128A8" w:rsidP="00CE5C90">
      <w:pPr>
        <w:rPr>
          <w:b/>
          <w:sz w:val="24"/>
          <w:szCs w:val="24"/>
        </w:rPr>
      </w:pPr>
    </w:p>
    <w:p w:rsidR="00BE432B" w:rsidRDefault="00BE432B" w:rsidP="00CE5C90">
      <w:pPr>
        <w:rPr>
          <w:b/>
          <w:sz w:val="24"/>
          <w:szCs w:val="24"/>
        </w:rPr>
      </w:pPr>
    </w:p>
    <w:p w:rsidR="00CE5C90" w:rsidRPr="00CE5C90" w:rsidRDefault="00CE5C90" w:rsidP="00CE5C90">
      <w:pPr>
        <w:rPr>
          <w:b/>
          <w:sz w:val="24"/>
          <w:szCs w:val="24"/>
        </w:rPr>
      </w:pPr>
      <w:r w:rsidRPr="00CE5C90">
        <w:rPr>
          <w:b/>
          <w:sz w:val="24"/>
          <w:szCs w:val="24"/>
        </w:rPr>
        <w:t xml:space="preserve">The second-level task </w:t>
      </w:r>
    </w:p>
    <w:p w:rsidR="00EF57BE" w:rsidRDefault="00EF57BE" w:rsidP="00EF57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 the following: </w:t>
      </w:r>
    </w:p>
    <w:p w:rsidR="00EF57BE" w:rsidRDefault="00EF57BE" w:rsidP="00EF57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EF57BE">
        <w:rPr>
          <w:sz w:val="24"/>
          <w:szCs w:val="24"/>
        </w:rPr>
        <w:t xml:space="preserve">change definition of the hash-table from the first-level task so that collision would be resolved by given method of collision resolution (appendix </w:t>
      </w:r>
      <w:r>
        <w:rPr>
          <w:sz w:val="24"/>
          <w:szCs w:val="24"/>
        </w:rPr>
        <w:t xml:space="preserve">2, table 2.2) when it occurs; </w:t>
      </w:r>
    </w:p>
    <w:p w:rsidR="00EF57BE" w:rsidRDefault="00EF57BE" w:rsidP="00EF57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EF57BE">
        <w:rPr>
          <w:sz w:val="24"/>
          <w:szCs w:val="24"/>
        </w:rPr>
        <w:t xml:space="preserve">create an instance of </w:t>
      </w:r>
      <w:r>
        <w:rPr>
          <w:sz w:val="24"/>
          <w:szCs w:val="24"/>
        </w:rPr>
        <w:t>a hash-table with given size;</w:t>
      </w:r>
    </w:p>
    <w:p w:rsidR="00EF57BE" w:rsidRDefault="00EF57BE" w:rsidP="00EF57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EF57BE">
        <w:rPr>
          <w:sz w:val="24"/>
          <w:szCs w:val="24"/>
        </w:rPr>
        <w:t>insert elements to the hash-ta</w:t>
      </w:r>
      <w:r>
        <w:rPr>
          <w:sz w:val="24"/>
          <w:szCs w:val="24"/>
        </w:rPr>
        <w:t>ble so that collisions appear;</w:t>
      </w:r>
    </w:p>
    <w:p w:rsidR="00EF57BE" w:rsidRPr="00EF57BE" w:rsidRDefault="00EF57BE" w:rsidP="00EF57B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EF57BE">
        <w:rPr>
          <w:sz w:val="24"/>
          <w:szCs w:val="24"/>
        </w:rPr>
        <w:t xml:space="preserve"> output the hash-table. </w:t>
      </w:r>
    </w:p>
    <w:p w:rsidR="00CE5C90" w:rsidRPr="00CE5C90" w:rsidRDefault="00EF57BE" w:rsidP="00EF57BE">
      <w:pPr>
        <w:pStyle w:val="ListParagraph"/>
        <w:rPr>
          <w:sz w:val="24"/>
          <w:szCs w:val="24"/>
        </w:rPr>
      </w:pPr>
      <w:r w:rsidRPr="00EF57BE">
        <w:rPr>
          <w:sz w:val="24"/>
          <w:szCs w:val="24"/>
        </w:rPr>
        <w:t xml:space="preserve"> </w:t>
      </w:r>
      <w:r w:rsidR="00CE5C90" w:rsidRPr="00CE5C90">
        <w:rPr>
          <w:sz w:val="24"/>
          <w:szCs w:val="24"/>
        </w:rPr>
        <w:t xml:space="preserve">  </w:t>
      </w:r>
    </w:p>
    <w:p w:rsidR="00CE5C90" w:rsidRDefault="00CE5C90" w:rsidP="00CE5C90">
      <w:pPr>
        <w:rPr>
          <w:sz w:val="24"/>
          <w:szCs w:val="24"/>
        </w:rPr>
      </w:pPr>
      <w:r w:rsidRPr="00CE5C90">
        <w:rPr>
          <w:sz w:val="24"/>
          <w:szCs w:val="24"/>
        </w:rPr>
        <w:t xml:space="preserve"> </w:t>
      </w:r>
      <w:r w:rsidR="00A17D28" w:rsidRPr="00A17D28">
        <w:rPr>
          <w:sz w:val="24"/>
          <w:szCs w:val="24"/>
        </w:rPr>
        <w:drawing>
          <wp:inline distT="0" distB="0" distL="0" distR="0" wp14:anchorId="7CCA4232" wp14:editId="47C40A2F">
            <wp:extent cx="5468113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2B" w:rsidRDefault="00BE432B" w:rsidP="00BE432B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E432B">
        <w:rPr>
          <w:b/>
          <w:sz w:val="24"/>
          <w:szCs w:val="24"/>
        </w:rPr>
        <w:t>ode listing</w:t>
      </w:r>
      <w:r>
        <w:rPr>
          <w:b/>
          <w:sz w:val="24"/>
          <w:szCs w:val="24"/>
        </w:rPr>
        <w:t>:</w:t>
      </w:r>
    </w:p>
    <w:p w:rsidR="00FE4F7B" w:rsidRDefault="00FE4F7B" w:rsidP="00E1792E">
      <w:pPr>
        <w:rPr>
          <w:b/>
          <w:sz w:val="24"/>
          <w:szCs w:val="24"/>
        </w:rPr>
      </w:pPr>
    </w:p>
    <w:p w:rsidR="00BE432B" w:rsidRPr="00CE5C90" w:rsidRDefault="00BE432B" w:rsidP="00CE5C90">
      <w:pPr>
        <w:rPr>
          <w:sz w:val="24"/>
          <w:szCs w:val="24"/>
        </w:rPr>
      </w:pPr>
    </w:p>
    <w:p w:rsidR="00CE5C90" w:rsidRDefault="00CE5C90" w:rsidP="00CE5C90">
      <w:pPr>
        <w:rPr>
          <w:b/>
          <w:sz w:val="24"/>
          <w:szCs w:val="24"/>
        </w:rPr>
      </w:pPr>
      <w:r w:rsidRPr="00CE5C90">
        <w:rPr>
          <w:b/>
          <w:sz w:val="24"/>
          <w:szCs w:val="24"/>
        </w:rPr>
        <w:t xml:space="preserve">The third-level task </w:t>
      </w:r>
    </w:p>
    <w:p w:rsidR="00B045E6" w:rsidRDefault="00B045E6" w:rsidP="00B045E6">
      <w:pPr>
        <w:rPr>
          <w:sz w:val="24"/>
          <w:szCs w:val="24"/>
        </w:rPr>
      </w:pPr>
      <w:r>
        <w:rPr>
          <w:sz w:val="24"/>
          <w:szCs w:val="24"/>
        </w:rPr>
        <w:t xml:space="preserve">Do the following: </w:t>
      </w:r>
    </w:p>
    <w:p w:rsidR="00B045E6" w:rsidRDefault="00B045E6" w:rsidP="00B045E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045E6">
        <w:rPr>
          <w:sz w:val="24"/>
          <w:szCs w:val="24"/>
        </w:rPr>
        <w:t>change definition of a hash-table from the second-level task so that elements can be deleted from a hash-table by given cri</w:t>
      </w:r>
      <w:r>
        <w:rPr>
          <w:sz w:val="24"/>
          <w:szCs w:val="24"/>
        </w:rPr>
        <w:t xml:space="preserve">teria (appendix 2, table 2.3); </w:t>
      </w:r>
    </w:p>
    <w:p w:rsidR="00B045E6" w:rsidRDefault="00B045E6" w:rsidP="00B045E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045E6">
        <w:rPr>
          <w:sz w:val="24"/>
          <w:szCs w:val="24"/>
        </w:rPr>
        <w:t xml:space="preserve"> create an instance of a </w:t>
      </w:r>
      <w:r>
        <w:rPr>
          <w:sz w:val="24"/>
          <w:szCs w:val="24"/>
        </w:rPr>
        <w:t xml:space="preserve">hash-table with a given size; </w:t>
      </w:r>
    </w:p>
    <w:p w:rsidR="00B045E6" w:rsidRDefault="00B045E6" w:rsidP="00B045E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045E6">
        <w:rPr>
          <w:sz w:val="24"/>
          <w:szCs w:val="24"/>
        </w:rPr>
        <w:t xml:space="preserve">insert elements into the hash-table so that collisions appear; output </w:t>
      </w:r>
      <w:r>
        <w:rPr>
          <w:sz w:val="24"/>
          <w:szCs w:val="24"/>
        </w:rPr>
        <w:t xml:space="preserve">the content of the hash-table; </w:t>
      </w:r>
    </w:p>
    <w:p w:rsidR="00B045E6" w:rsidRPr="00B045E6" w:rsidRDefault="00B045E6" w:rsidP="00B045E6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B045E6">
        <w:rPr>
          <w:sz w:val="24"/>
          <w:szCs w:val="24"/>
        </w:rPr>
        <w:t xml:space="preserve"> remove elements from the hash-table by given criteria and output a content of the hash-table. </w:t>
      </w:r>
    </w:p>
    <w:p w:rsidR="00B045E6" w:rsidRPr="00B045E6" w:rsidRDefault="00B045E6" w:rsidP="00B045E6">
      <w:pPr>
        <w:rPr>
          <w:sz w:val="24"/>
          <w:szCs w:val="24"/>
        </w:rPr>
      </w:pPr>
    </w:p>
    <w:p w:rsidR="00CE5C90" w:rsidRDefault="00A17D28" w:rsidP="00CE5C90">
      <w:pPr>
        <w:rPr>
          <w:b/>
          <w:sz w:val="24"/>
          <w:szCs w:val="24"/>
        </w:rPr>
      </w:pPr>
      <w:r w:rsidRPr="00A17D28">
        <w:rPr>
          <w:b/>
          <w:sz w:val="24"/>
          <w:szCs w:val="24"/>
        </w:rPr>
        <w:drawing>
          <wp:inline distT="0" distB="0" distL="0" distR="0" wp14:anchorId="5E45308C" wp14:editId="15427259">
            <wp:extent cx="2724530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32B" w:rsidRDefault="00BE432B" w:rsidP="00BE432B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E432B">
        <w:rPr>
          <w:b/>
          <w:sz w:val="24"/>
          <w:szCs w:val="24"/>
        </w:rPr>
        <w:t>ode listing</w:t>
      </w:r>
      <w:r>
        <w:rPr>
          <w:b/>
          <w:sz w:val="24"/>
          <w:szCs w:val="24"/>
        </w:rPr>
        <w:t>:</w:t>
      </w:r>
    </w:p>
    <w:p w:rsidR="008E3882" w:rsidRDefault="008E3882" w:rsidP="00A17D2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MAIN:</w:t>
      </w:r>
    </w:p>
    <w:p w:rsidR="00A17D28" w:rsidRPr="00A17D28" w:rsidRDefault="00A17D28" w:rsidP="00A17D28">
      <w:pPr>
        <w:rPr>
          <w:b/>
          <w:sz w:val="24"/>
          <w:szCs w:val="24"/>
        </w:rPr>
      </w:pPr>
    </w:p>
    <w:p w:rsidR="008E3882" w:rsidRDefault="008E3882" w:rsidP="00BE432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E3882" w:rsidRDefault="008E3882" w:rsidP="00BE432B">
      <w:pPr>
        <w:rPr>
          <w:b/>
          <w:sz w:val="24"/>
          <w:szCs w:val="24"/>
        </w:rPr>
      </w:pPr>
    </w:p>
    <w:p w:rsidR="008E3882" w:rsidRDefault="008E3882" w:rsidP="00BE432B">
      <w:pPr>
        <w:rPr>
          <w:b/>
          <w:sz w:val="24"/>
          <w:szCs w:val="24"/>
        </w:rPr>
      </w:pPr>
    </w:p>
    <w:p w:rsidR="00BE432B" w:rsidRDefault="00BE432B" w:rsidP="00CE5C90">
      <w:pPr>
        <w:rPr>
          <w:b/>
          <w:sz w:val="24"/>
          <w:szCs w:val="24"/>
        </w:rPr>
      </w:pPr>
    </w:p>
    <w:p w:rsidR="00BE432B" w:rsidRPr="00E61C45" w:rsidRDefault="00BE432B" w:rsidP="00CE5C90">
      <w:pPr>
        <w:rPr>
          <w:b/>
          <w:sz w:val="24"/>
          <w:szCs w:val="24"/>
        </w:rPr>
      </w:pPr>
    </w:p>
    <w:p w:rsidR="00CE5C90" w:rsidRDefault="00CE5C90" w:rsidP="00CE5C90">
      <w:pPr>
        <w:rPr>
          <w:sz w:val="24"/>
          <w:szCs w:val="24"/>
        </w:rPr>
      </w:pPr>
      <w:r>
        <w:rPr>
          <w:b/>
          <w:sz w:val="24"/>
          <w:szCs w:val="24"/>
        </w:rPr>
        <w:t>Q</w:t>
      </w:r>
      <w:r w:rsidRPr="00CE5C90">
        <w:rPr>
          <w:b/>
          <w:sz w:val="24"/>
          <w:szCs w:val="24"/>
        </w:rPr>
        <w:t>uestions</w:t>
      </w:r>
      <w:r w:rsidRPr="00CE5C90">
        <w:rPr>
          <w:sz w:val="24"/>
          <w:szCs w:val="24"/>
        </w:rPr>
        <w:t xml:space="preserve"> </w:t>
      </w:r>
    </w:p>
    <w:p w:rsidR="00B045E6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>1. What is called a hash table? What criteria are hash-tables classified by?</w:t>
      </w:r>
    </w:p>
    <w:p w:rsidR="00B045E6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 xml:space="preserve"> 2. What is hashing intended for? What hash methods are known? </w:t>
      </w:r>
    </w:p>
    <w:p w:rsidR="00B045E6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 xml:space="preserve"> 3. When do collisions happen in hash tables? What are methods of collision resolution?  </w:t>
      </w:r>
    </w:p>
    <w:p w:rsidR="00B045E6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 xml:space="preserve"> 4. How is hash-table with open addressing implemented using linear probing? </w:t>
      </w:r>
    </w:p>
    <w:p w:rsidR="00A17D28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 xml:space="preserve"> 5. How is hash-table with open addressing implemented using double probing?  </w:t>
      </w:r>
    </w:p>
    <w:p w:rsidR="00A17D28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 xml:space="preserve">6. How is hash-table with open addressing implemented using quadratic probing?  </w:t>
      </w:r>
    </w:p>
    <w:p w:rsidR="008E3882" w:rsidRDefault="00B045E6" w:rsidP="00CE5C90">
      <w:pPr>
        <w:rPr>
          <w:sz w:val="24"/>
          <w:szCs w:val="24"/>
        </w:rPr>
      </w:pPr>
      <w:r w:rsidRPr="00B045E6">
        <w:rPr>
          <w:sz w:val="24"/>
          <w:szCs w:val="24"/>
        </w:rPr>
        <w:t>7. How is hash-table with separate c</w:t>
      </w:r>
      <w:r w:rsidR="00A17D28">
        <w:rPr>
          <w:sz w:val="24"/>
          <w:szCs w:val="24"/>
        </w:rPr>
        <w:t>haining implemented?</w:t>
      </w:r>
    </w:p>
    <w:p w:rsidR="008E3882" w:rsidRPr="00CE5C90" w:rsidRDefault="008E3882" w:rsidP="00CE5C90">
      <w:pPr>
        <w:rPr>
          <w:b/>
          <w:sz w:val="24"/>
          <w:szCs w:val="24"/>
        </w:rPr>
      </w:pPr>
    </w:p>
    <w:sectPr w:rsidR="008E3882" w:rsidRPr="00CE5C90" w:rsidSect="00C77AA6"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A3" w:rsidRDefault="00DC52A3" w:rsidP="001A2D3D">
      <w:pPr>
        <w:pStyle w:val="InfoBlue"/>
      </w:pPr>
      <w:r>
        <w:separator/>
      </w:r>
    </w:p>
  </w:endnote>
  <w:endnote w:type="continuationSeparator" w:id="0">
    <w:p w:rsidR="00DC52A3" w:rsidRDefault="00DC52A3" w:rsidP="001A2D3D">
      <w:pPr>
        <w:pStyle w:val="InfoBlu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8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48C3" w:rsidRPr="00963857" w:rsidRDefault="00AA48C3">
          <w:pPr>
            <w:ind w:right="360"/>
            <w:rPr>
              <w:lang w:val="uk-U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48C3" w:rsidRDefault="00AA48C3" w:rsidP="00963857">
          <w:pPr>
            <w:jc w:val="center"/>
          </w:pPr>
          <w:r>
            <w:t xml:space="preserve">Kiev, </w:t>
          </w:r>
          <w:r w:rsidR="00051DE5">
            <w:fldChar w:fldCharType="begin"/>
          </w:r>
          <w:r>
            <w:instrText xml:space="preserve"> DATE \@ "yyyy" </w:instrText>
          </w:r>
          <w:r w:rsidR="00051DE5">
            <w:fldChar w:fldCharType="separate"/>
          </w:r>
          <w:r w:rsidR="00EF57BE">
            <w:rPr>
              <w:noProof/>
            </w:rPr>
            <w:t>2020</w:t>
          </w:r>
          <w:r w:rsidR="00051DE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48C3" w:rsidRDefault="00AA48C3">
          <w:pPr>
            <w:jc w:val="right"/>
          </w:pPr>
          <w:r>
            <w:t xml:space="preserve">Page </w:t>
          </w:r>
          <w:r w:rsidR="00051DE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51DE5">
            <w:rPr>
              <w:rStyle w:val="PageNumber"/>
            </w:rPr>
            <w:fldChar w:fldCharType="separate"/>
          </w:r>
          <w:r w:rsidR="002128A8">
            <w:rPr>
              <w:rStyle w:val="PageNumber"/>
              <w:noProof/>
            </w:rPr>
            <w:t>4</w:t>
          </w:r>
          <w:r w:rsidR="00051DE5">
            <w:rPr>
              <w:rStyle w:val="PageNumber"/>
            </w:rPr>
            <w:fldChar w:fldCharType="end"/>
          </w:r>
        </w:p>
      </w:tc>
    </w:tr>
  </w:tbl>
  <w:p w:rsidR="00AA48C3" w:rsidRDefault="00AA48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C3" w:rsidRPr="00682F9D" w:rsidRDefault="00AA48C3" w:rsidP="00AA48C3">
    <w:pPr>
      <w:pStyle w:val="Footer"/>
      <w:jc w:val="center"/>
      <w:rPr>
        <w:sz w:val="24"/>
        <w:szCs w:val="24"/>
      </w:rPr>
    </w:pPr>
    <w:r w:rsidRPr="00682F9D">
      <w:rPr>
        <w:sz w:val="24"/>
        <w:szCs w:val="24"/>
      </w:rPr>
      <w:t xml:space="preserve">Kiev, </w:t>
    </w:r>
    <w:r w:rsidR="00051DE5" w:rsidRPr="00682F9D">
      <w:rPr>
        <w:sz w:val="24"/>
        <w:szCs w:val="24"/>
      </w:rPr>
      <w:fldChar w:fldCharType="begin"/>
    </w:r>
    <w:r w:rsidRPr="00682F9D">
      <w:rPr>
        <w:sz w:val="24"/>
        <w:szCs w:val="24"/>
      </w:rPr>
      <w:instrText xml:space="preserve"> DATE \@ "yyyy" </w:instrText>
    </w:r>
    <w:r w:rsidR="00051DE5" w:rsidRPr="00682F9D">
      <w:rPr>
        <w:sz w:val="24"/>
        <w:szCs w:val="24"/>
      </w:rPr>
      <w:fldChar w:fldCharType="separate"/>
    </w:r>
    <w:r w:rsidR="00EF57BE">
      <w:rPr>
        <w:noProof/>
        <w:sz w:val="24"/>
        <w:szCs w:val="24"/>
      </w:rPr>
      <w:t>2020</w:t>
    </w:r>
    <w:r w:rsidR="00051DE5" w:rsidRPr="00682F9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A3" w:rsidRDefault="00DC52A3" w:rsidP="001A2D3D">
      <w:pPr>
        <w:pStyle w:val="InfoBlue"/>
      </w:pPr>
      <w:r>
        <w:separator/>
      </w:r>
    </w:p>
  </w:footnote>
  <w:footnote w:type="continuationSeparator" w:id="0">
    <w:p w:rsidR="00DC52A3" w:rsidRDefault="00DC52A3" w:rsidP="001A2D3D">
      <w:pPr>
        <w:pStyle w:val="InfoBlu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D2A" w:rsidRPr="00C77AA6" w:rsidRDefault="00A13D2A" w:rsidP="00A13D2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National Aviation University</w:t>
    </w:r>
  </w:p>
  <w:p w:rsidR="00C472EA" w:rsidRDefault="00C472EA" w:rsidP="00A13D2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Faculty of Cybersecurity, Computer and Software Engineering</w:t>
    </w:r>
  </w:p>
  <w:p w:rsidR="00C77AA6" w:rsidRPr="00C77AA6" w:rsidRDefault="00C77AA6" w:rsidP="00A13D2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Software engineering department</w:t>
    </w:r>
  </w:p>
  <w:p w:rsidR="00A13D2A" w:rsidRPr="00A13D2A" w:rsidRDefault="00A13D2A" w:rsidP="00A13D2A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8A8992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1637086"/>
    <w:multiLevelType w:val="multilevel"/>
    <w:tmpl w:val="3184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3F4ECD"/>
    <w:multiLevelType w:val="hybridMultilevel"/>
    <w:tmpl w:val="534845B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04067E56"/>
    <w:multiLevelType w:val="hybridMultilevel"/>
    <w:tmpl w:val="09789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84C49"/>
    <w:multiLevelType w:val="hybridMultilevel"/>
    <w:tmpl w:val="C4100F4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871494"/>
    <w:multiLevelType w:val="hybridMultilevel"/>
    <w:tmpl w:val="599047EC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A37C4"/>
    <w:multiLevelType w:val="hybridMultilevel"/>
    <w:tmpl w:val="73281F6E"/>
    <w:lvl w:ilvl="0" w:tplc="B9FC7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6E4"/>
    <w:multiLevelType w:val="hybridMultilevel"/>
    <w:tmpl w:val="AC46A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57D09"/>
    <w:multiLevelType w:val="hybridMultilevel"/>
    <w:tmpl w:val="2F204E38"/>
    <w:lvl w:ilvl="0" w:tplc="1F04623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573AFD"/>
    <w:multiLevelType w:val="hybridMultilevel"/>
    <w:tmpl w:val="F1DE9B78"/>
    <w:lvl w:ilvl="0" w:tplc="44501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3378B3"/>
    <w:multiLevelType w:val="hybridMultilevel"/>
    <w:tmpl w:val="51361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D78F5"/>
    <w:multiLevelType w:val="hybridMultilevel"/>
    <w:tmpl w:val="A6CC831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26222F83"/>
    <w:multiLevelType w:val="hybridMultilevel"/>
    <w:tmpl w:val="F6E69160"/>
    <w:lvl w:ilvl="0" w:tplc="D326E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EB2C44"/>
    <w:multiLevelType w:val="hybridMultilevel"/>
    <w:tmpl w:val="F01C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77BAF"/>
    <w:multiLevelType w:val="multilevel"/>
    <w:tmpl w:val="9BAC8A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11B261A"/>
    <w:multiLevelType w:val="hybridMultilevel"/>
    <w:tmpl w:val="C1569138"/>
    <w:lvl w:ilvl="0" w:tplc="D97C1B82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2D1152"/>
    <w:multiLevelType w:val="hybridMultilevel"/>
    <w:tmpl w:val="CA1C0CF8"/>
    <w:lvl w:ilvl="0" w:tplc="DBEEC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FF05CB"/>
    <w:multiLevelType w:val="hybridMultilevel"/>
    <w:tmpl w:val="B51A4B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05675"/>
    <w:multiLevelType w:val="hybridMultilevel"/>
    <w:tmpl w:val="F9804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48C3245B"/>
    <w:multiLevelType w:val="multilevel"/>
    <w:tmpl w:val="785A8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8F21C7"/>
    <w:multiLevelType w:val="hybridMultilevel"/>
    <w:tmpl w:val="1C6471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F40310"/>
    <w:multiLevelType w:val="hybridMultilevel"/>
    <w:tmpl w:val="92C4D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63FE8"/>
    <w:multiLevelType w:val="hybridMultilevel"/>
    <w:tmpl w:val="F2EE4722"/>
    <w:lvl w:ilvl="0" w:tplc="46860D2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E5451"/>
    <w:multiLevelType w:val="hybridMultilevel"/>
    <w:tmpl w:val="ECE484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043FB8"/>
    <w:multiLevelType w:val="hybridMultilevel"/>
    <w:tmpl w:val="7332A6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E03288"/>
    <w:multiLevelType w:val="hybridMultilevel"/>
    <w:tmpl w:val="69627316"/>
    <w:lvl w:ilvl="0" w:tplc="6E44836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B80D76"/>
    <w:multiLevelType w:val="hybridMultilevel"/>
    <w:tmpl w:val="29BED52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EF4797"/>
    <w:multiLevelType w:val="hybridMultilevel"/>
    <w:tmpl w:val="3D02E89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E17A01"/>
    <w:multiLevelType w:val="hybridMultilevel"/>
    <w:tmpl w:val="A6CC831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71BC0B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5"/>
  </w:num>
  <w:num w:numId="4">
    <w:abstractNumId w:val="21"/>
  </w:num>
  <w:num w:numId="5">
    <w:abstractNumId w:val="4"/>
  </w:num>
  <w:num w:numId="6">
    <w:abstractNumId w:val="32"/>
  </w:num>
  <w:num w:numId="7">
    <w:abstractNumId w:val="25"/>
  </w:num>
  <w:num w:numId="8">
    <w:abstractNumId w:val="23"/>
  </w:num>
  <w:num w:numId="9">
    <w:abstractNumId w:val="34"/>
  </w:num>
  <w:num w:numId="10">
    <w:abstractNumId w:val="12"/>
  </w:num>
  <w:num w:numId="11">
    <w:abstractNumId w:val="6"/>
  </w:num>
  <w:num w:numId="12">
    <w:abstractNumId w:val="24"/>
  </w:num>
  <w:num w:numId="13">
    <w:abstractNumId w:val="31"/>
  </w:num>
  <w:num w:numId="14">
    <w:abstractNumId w:val="11"/>
  </w:num>
  <w:num w:numId="15">
    <w:abstractNumId w:val="28"/>
  </w:num>
  <w:num w:numId="16">
    <w:abstractNumId w:val="3"/>
  </w:num>
  <w:num w:numId="17">
    <w:abstractNumId w:val="27"/>
  </w:num>
  <w:num w:numId="18">
    <w:abstractNumId w:val="30"/>
  </w:num>
  <w:num w:numId="19">
    <w:abstractNumId w:val="17"/>
  </w:num>
  <w:num w:numId="20">
    <w:abstractNumId w:val="7"/>
  </w:num>
  <w:num w:numId="21">
    <w:abstractNumId w:val="16"/>
  </w:num>
  <w:num w:numId="22">
    <w:abstractNumId w:val="29"/>
  </w:num>
  <w:num w:numId="23">
    <w:abstractNumId w:val="14"/>
  </w:num>
  <w:num w:numId="24">
    <w:abstractNumId w:val="33"/>
  </w:num>
  <w:num w:numId="25">
    <w:abstractNumId w:val="13"/>
  </w:num>
  <w:num w:numId="26">
    <w:abstractNumId w:val="18"/>
  </w:num>
  <w:num w:numId="27">
    <w:abstractNumId w:val="5"/>
  </w:num>
  <w:num w:numId="28">
    <w:abstractNumId w:val="1"/>
  </w:num>
  <w:num w:numId="29">
    <w:abstractNumId w:val="2"/>
  </w:num>
  <w:num w:numId="30">
    <w:abstractNumId w:val="9"/>
  </w:num>
  <w:num w:numId="31">
    <w:abstractNumId w:val="20"/>
  </w:num>
  <w:num w:numId="32">
    <w:abstractNumId w:val="15"/>
  </w:num>
  <w:num w:numId="33">
    <w:abstractNumId w:val="19"/>
  </w:num>
  <w:num w:numId="34">
    <w:abstractNumId w:val="26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8" w:dllVersion="513" w:checkStyle="1"/>
  <w:activeWritingStyle w:appName="MSWord" w:lang="ru-RU" w:vendorID="1" w:dllVersion="512" w:checkStyle="1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de" w:val="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\n\n\n\n\n\n\n\n\n\n\n\n\n\n\n\n\n\n\n\n\n\n\n\n\n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int main(){    bool bRes;    bool bRes2;    int     iOp1 = 17,            iOp2 = 11,            iOp3 = 47,            iOp4 = 59;    double  dOp1 = 34.5,            dOp2 = 34.5,            dOp3 = 43,            dOp4 = 56;    bRes    = (!(iOp1 == iOp2)) || (!(iOp3 &gt;= iOp4));    bRes2   = (!(dOp1 == dOp2)) || (!(dOp3 &gt;= dOp4));    return 0;}#include &lt;stdio.h&gt;#include &lt;stdlib.h&gt;#include &lt;stdbool.h&gt;#include &lt;stdio.h&gt;\n#include &lt;stdlib.h&gt;\n#include &lt;stdbool.h&gt;\n\nint main()\n{\n\n    bool bRes;\n    bool bRes2;\n    int     iOp1 = 17,\n            iOp2 = 11,\n            iOp3 = 47,\n            iOp4 = 59;\n\n    double  dOp1 = 34.5,\n            dOp2 = 34.5,\n            dOp3 = 43,\n            dOp4 = 56;\n\n    bRes    = (!(iOp1 == iOp2)) || (!(iOp3 &gt;= iOp4));\n    bRes2   = (!(dOp1 == dOp2)) || (!(dOp3 &gt;= dOp4));\n\n\n    return 0;\n}\n#include &lt;stdio.h&gt;_x000d__x000a_#include &lt;stdlib.h&gt;_x000d__x000a_#include &lt;stdbool.h&gt;_x000d__x000a__x000d__x000a_int main()_x000d__x000a_{_x000d__x000a__x000d__x000a_    bool bRes;_x000d__x000a_    bool bRes2;_x000d__x000a_    int     iOp1 = 17,_x000d__x000a_            iOp2 = 11,_x000d__x000a_            iOp3 = 47,_x000d__x000a_            iOp4 = 59;_x000d__x000a__x000d__x000a_    double  dOp1 = 34.5,_x000d__x000a_            dOp2 = 34.5,_x000d__x000a_            dOp3 = 43,_x000d__x000a_            dOp4 = 56;_x000d__x000a__x000d__x000a_    bRes    = (!(iOp1 == iOp2)) || (!(iOp3 &gt;= iOp4));_x000d__x000a_    bRes2   = (!(dOp1 == dOp2)) || (!(dOp3 &gt;= dOp4));_x000d__x000a__x000d__x000a__x000d__x000a_    return 0;_x000d__x000a_}_x000d__x000a_"/>
    <w:docVar w:name="filename" w:val="C:\Users\dksat\Projects\main.c"/>
    <w:docVar w:name="LabName" w:val="&lt;LabName&gt;"/>
    <w:docVar w:name="LabNumber" w:val="&lt;LabNum&gt;"/>
    <w:docVar w:name="StudentGroup" w:val="&lt;StudentGroup&gt;"/>
    <w:docVar w:name="StudentName" w:val="&lt;SudentName&gt;"/>
  </w:docVars>
  <w:rsids>
    <w:rsidRoot w:val="00190367"/>
    <w:rsid w:val="00002D2D"/>
    <w:rsid w:val="00006DB6"/>
    <w:rsid w:val="0002082F"/>
    <w:rsid w:val="00021402"/>
    <w:rsid w:val="00022916"/>
    <w:rsid w:val="000306B4"/>
    <w:rsid w:val="00032CE7"/>
    <w:rsid w:val="00032E9E"/>
    <w:rsid w:val="00033B46"/>
    <w:rsid w:val="00043658"/>
    <w:rsid w:val="0004469D"/>
    <w:rsid w:val="00051DE5"/>
    <w:rsid w:val="00053803"/>
    <w:rsid w:val="00080DD9"/>
    <w:rsid w:val="00082780"/>
    <w:rsid w:val="00082C8C"/>
    <w:rsid w:val="00084C28"/>
    <w:rsid w:val="000901B4"/>
    <w:rsid w:val="000B3998"/>
    <w:rsid w:val="000B4BDA"/>
    <w:rsid w:val="000C083A"/>
    <w:rsid w:val="000E4FD3"/>
    <w:rsid w:val="000F54B6"/>
    <w:rsid w:val="00112057"/>
    <w:rsid w:val="00112E6D"/>
    <w:rsid w:val="001366FC"/>
    <w:rsid w:val="00143F72"/>
    <w:rsid w:val="001458CE"/>
    <w:rsid w:val="001600C4"/>
    <w:rsid w:val="0016249A"/>
    <w:rsid w:val="00164614"/>
    <w:rsid w:val="001670A6"/>
    <w:rsid w:val="00177988"/>
    <w:rsid w:val="00183B00"/>
    <w:rsid w:val="001902B2"/>
    <w:rsid w:val="00190367"/>
    <w:rsid w:val="001922E0"/>
    <w:rsid w:val="001A2D3D"/>
    <w:rsid w:val="001A7564"/>
    <w:rsid w:val="001B18B2"/>
    <w:rsid w:val="001B1B45"/>
    <w:rsid w:val="001B2E73"/>
    <w:rsid w:val="001B59A7"/>
    <w:rsid w:val="001D7694"/>
    <w:rsid w:val="001E7530"/>
    <w:rsid w:val="001F59A3"/>
    <w:rsid w:val="001F60E2"/>
    <w:rsid w:val="001F7B4A"/>
    <w:rsid w:val="002128A8"/>
    <w:rsid w:val="002307F8"/>
    <w:rsid w:val="00233334"/>
    <w:rsid w:val="00253589"/>
    <w:rsid w:val="00253FCB"/>
    <w:rsid w:val="00254025"/>
    <w:rsid w:val="0025531A"/>
    <w:rsid w:val="00256144"/>
    <w:rsid w:val="00256504"/>
    <w:rsid w:val="002646AB"/>
    <w:rsid w:val="002650D8"/>
    <w:rsid w:val="00266BD0"/>
    <w:rsid w:val="00273D5F"/>
    <w:rsid w:val="0027429E"/>
    <w:rsid w:val="00284CA4"/>
    <w:rsid w:val="00292D26"/>
    <w:rsid w:val="00293326"/>
    <w:rsid w:val="00294E76"/>
    <w:rsid w:val="002A2DBD"/>
    <w:rsid w:val="002B5D34"/>
    <w:rsid w:val="002C7FA9"/>
    <w:rsid w:val="002F3293"/>
    <w:rsid w:val="00307E05"/>
    <w:rsid w:val="00321A65"/>
    <w:rsid w:val="00330AD8"/>
    <w:rsid w:val="003329C7"/>
    <w:rsid w:val="0035318D"/>
    <w:rsid w:val="00353607"/>
    <w:rsid w:val="00382B38"/>
    <w:rsid w:val="00386C9D"/>
    <w:rsid w:val="003910FC"/>
    <w:rsid w:val="00392DF6"/>
    <w:rsid w:val="00394E24"/>
    <w:rsid w:val="003A3615"/>
    <w:rsid w:val="003B6236"/>
    <w:rsid w:val="003C0006"/>
    <w:rsid w:val="003C211A"/>
    <w:rsid w:val="003C62C4"/>
    <w:rsid w:val="003D6C1A"/>
    <w:rsid w:val="003E45B5"/>
    <w:rsid w:val="003F1112"/>
    <w:rsid w:val="003F7F47"/>
    <w:rsid w:val="004014D3"/>
    <w:rsid w:val="00406F42"/>
    <w:rsid w:val="004148AF"/>
    <w:rsid w:val="00427DD8"/>
    <w:rsid w:val="00431108"/>
    <w:rsid w:val="004344F6"/>
    <w:rsid w:val="00452D42"/>
    <w:rsid w:val="00454049"/>
    <w:rsid w:val="00457075"/>
    <w:rsid w:val="00467697"/>
    <w:rsid w:val="0047026D"/>
    <w:rsid w:val="004B5035"/>
    <w:rsid w:val="004C451F"/>
    <w:rsid w:val="004C6566"/>
    <w:rsid w:val="004E4EFD"/>
    <w:rsid w:val="004E55E4"/>
    <w:rsid w:val="004E7DDF"/>
    <w:rsid w:val="004F0275"/>
    <w:rsid w:val="004F4372"/>
    <w:rsid w:val="00507719"/>
    <w:rsid w:val="00507813"/>
    <w:rsid w:val="00513D8A"/>
    <w:rsid w:val="005164CE"/>
    <w:rsid w:val="0052115C"/>
    <w:rsid w:val="00545C7A"/>
    <w:rsid w:val="00547A86"/>
    <w:rsid w:val="005514D5"/>
    <w:rsid w:val="00552A63"/>
    <w:rsid w:val="00557549"/>
    <w:rsid w:val="00560725"/>
    <w:rsid w:val="00572B1B"/>
    <w:rsid w:val="005855B8"/>
    <w:rsid w:val="005939A8"/>
    <w:rsid w:val="00594D88"/>
    <w:rsid w:val="005C4900"/>
    <w:rsid w:val="005F053C"/>
    <w:rsid w:val="005F7FF3"/>
    <w:rsid w:val="006006B0"/>
    <w:rsid w:val="00603393"/>
    <w:rsid w:val="00604405"/>
    <w:rsid w:val="00612CCF"/>
    <w:rsid w:val="00617BBD"/>
    <w:rsid w:val="0062345F"/>
    <w:rsid w:val="00635749"/>
    <w:rsid w:val="00650D73"/>
    <w:rsid w:val="006535F8"/>
    <w:rsid w:val="0065598E"/>
    <w:rsid w:val="00661DFD"/>
    <w:rsid w:val="00672003"/>
    <w:rsid w:val="006726A7"/>
    <w:rsid w:val="00682F9D"/>
    <w:rsid w:val="006869B6"/>
    <w:rsid w:val="00691112"/>
    <w:rsid w:val="00691988"/>
    <w:rsid w:val="006944D0"/>
    <w:rsid w:val="006962E6"/>
    <w:rsid w:val="006A145D"/>
    <w:rsid w:val="006A1E00"/>
    <w:rsid w:val="006B0E17"/>
    <w:rsid w:val="006B4BA8"/>
    <w:rsid w:val="006B7D1E"/>
    <w:rsid w:val="006C1A99"/>
    <w:rsid w:val="006D0436"/>
    <w:rsid w:val="006E7CF3"/>
    <w:rsid w:val="007016E9"/>
    <w:rsid w:val="0070285F"/>
    <w:rsid w:val="00703B30"/>
    <w:rsid w:val="00705198"/>
    <w:rsid w:val="007118C1"/>
    <w:rsid w:val="0071564E"/>
    <w:rsid w:val="00715E8F"/>
    <w:rsid w:val="00730457"/>
    <w:rsid w:val="007340A4"/>
    <w:rsid w:val="00747A33"/>
    <w:rsid w:val="00754653"/>
    <w:rsid w:val="0075504A"/>
    <w:rsid w:val="00760940"/>
    <w:rsid w:val="0076451E"/>
    <w:rsid w:val="00797969"/>
    <w:rsid w:val="007A3240"/>
    <w:rsid w:val="007B30D7"/>
    <w:rsid w:val="007B5A6A"/>
    <w:rsid w:val="007B6079"/>
    <w:rsid w:val="007C03CA"/>
    <w:rsid w:val="007D11AD"/>
    <w:rsid w:val="007E5390"/>
    <w:rsid w:val="007F05F7"/>
    <w:rsid w:val="007F4CFD"/>
    <w:rsid w:val="00800576"/>
    <w:rsid w:val="00801340"/>
    <w:rsid w:val="00804B72"/>
    <w:rsid w:val="00814C3A"/>
    <w:rsid w:val="00817CA5"/>
    <w:rsid w:val="00850C56"/>
    <w:rsid w:val="00852146"/>
    <w:rsid w:val="008627BF"/>
    <w:rsid w:val="00866F9E"/>
    <w:rsid w:val="00867435"/>
    <w:rsid w:val="00881629"/>
    <w:rsid w:val="008865BF"/>
    <w:rsid w:val="00892FD9"/>
    <w:rsid w:val="008946DE"/>
    <w:rsid w:val="008A3315"/>
    <w:rsid w:val="008C19F3"/>
    <w:rsid w:val="008E3882"/>
    <w:rsid w:val="008E3F37"/>
    <w:rsid w:val="008E635F"/>
    <w:rsid w:val="008F3829"/>
    <w:rsid w:val="008F3DDD"/>
    <w:rsid w:val="008F4392"/>
    <w:rsid w:val="0091299D"/>
    <w:rsid w:val="009339F5"/>
    <w:rsid w:val="00933EF9"/>
    <w:rsid w:val="00941923"/>
    <w:rsid w:val="00941C85"/>
    <w:rsid w:val="0094486B"/>
    <w:rsid w:val="00946C05"/>
    <w:rsid w:val="00955961"/>
    <w:rsid w:val="00962F88"/>
    <w:rsid w:val="00963857"/>
    <w:rsid w:val="00963F2A"/>
    <w:rsid w:val="00977B7D"/>
    <w:rsid w:val="009811E9"/>
    <w:rsid w:val="009B07E4"/>
    <w:rsid w:val="009B0F53"/>
    <w:rsid w:val="009C1A7A"/>
    <w:rsid w:val="009C3827"/>
    <w:rsid w:val="009D25A0"/>
    <w:rsid w:val="009D3239"/>
    <w:rsid w:val="009E464F"/>
    <w:rsid w:val="009E529A"/>
    <w:rsid w:val="009F01A9"/>
    <w:rsid w:val="00A059C8"/>
    <w:rsid w:val="00A102DC"/>
    <w:rsid w:val="00A13AB9"/>
    <w:rsid w:val="00A13D2A"/>
    <w:rsid w:val="00A14A3E"/>
    <w:rsid w:val="00A1585D"/>
    <w:rsid w:val="00A17D28"/>
    <w:rsid w:val="00A24A61"/>
    <w:rsid w:val="00A24F55"/>
    <w:rsid w:val="00A3545C"/>
    <w:rsid w:val="00A41ED2"/>
    <w:rsid w:val="00A4666A"/>
    <w:rsid w:val="00A50498"/>
    <w:rsid w:val="00A54470"/>
    <w:rsid w:val="00A560BF"/>
    <w:rsid w:val="00A61460"/>
    <w:rsid w:val="00A756B9"/>
    <w:rsid w:val="00A77F2A"/>
    <w:rsid w:val="00A82025"/>
    <w:rsid w:val="00A85B47"/>
    <w:rsid w:val="00A860A3"/>
    <w:rsid w:val="00A91D31"/>
    <w:rsid w:val="00A9697E"/>
    <w:rsid w:val="00A97EE7"/>
    <w:rsid w:val="00AA239C"/>
    <w:rsid w:val="00AA48C3"/>
    <w:rsid w:val="00AB0DE0"/>
    <w:rsid w:val="00AE1287"/>
    <w:rsid w:val="00AF0C8C"/>
    <w:rsid w:val="00AF0D6A"/>
    <w:rsid w:val="00AF5A5D"/>
    <w:rsid w:val="00B02ECA"/>
    <w:rsid w:val="00B03B3F"/>
    <w:rsid w:val="00B045E6"/>
    <w:rsid w:val="00B279EB"/>
    <w:rsid w:val="00B30B07"/>
    <w:rsid w:val="00B76BD3"/>
    <w:rsid w:val="00B808A2"/>
    <w:rsid w:val="00B90206"/>
    <w:rsid w:val="00B925B8"/>
    <w:rsid w:val="00B97860"/>
    <w:rsid w:val="00BA73C7"/>
    <w:rsid w:val="00BD6B7E"/>
    <w:rsid w:val="00BE333E"/>
    <w:rsid w:val="00BE432B"/>
    <w:rsid w:val="00BE52B3"/>
    <w:rsid w:val="00BE5B7C"/>
    <w:rsid w:val="00C056C2"/>
    <w:rsid w:val="00C13228"/>
    <w:rsid w:val="00C33D61"/>
    <w:rsid w:val="00C35419"/>
    <w:rsid w:val="00C360B6"/>
    <w:rsid w:val="00C472EA"/>
    <w:rsid w:val="00C52BD9"/>
    <w:rsid w:val="00C575B4"/>
    <w:rsid w:val="00C61C92"/>
    <w:rsid w:val="00C77AA6"/>
    <w:rsid w:val="00C8095F"/>
    <w:rsid w:val="00C82B63"/>
    <w:rsid w:val="00C9109B"/>
    <w:rsid w:val="00C9195A"/>
    <w:rsid w:val="00CA6D0A"/>
    <w:rsid w:val="00CC17BD"/>
    <w:rsid w:val="00CD4C2A"/>
    <w:rsid w:val="00CE5C90"/>
    <w:rsid w:val="00CF2E33"/>
    <w:rsid w:val="00D007D1"/>
    <w:rsid w:val="00D04EFD"/>
    <w:rsid w:val="00D27ED0"/>
    <w:rsid w:val="00D445DA"/>
    <w:rsid w:val="00D66AE3"/>
    <w:rsid w:val="00D71AD8"/>
    <w:rsid w:val="00D80567"/>
    <w:rsid w:val="00D91614"/>
    <w:rsid w:val="00D91E33"/>
    <w:rsid w:val="00D930A1"/>
    <w:rsid w:val="00D95892"/>
    <w:rsid w:val="00DB6227"/>
    <w:rsid w:val="00DC52A3"/>
    <w:rsid w:val="00DD0546"/>
    <w:rsid w:val="00DD2CC1"/>
    <w:rsid w:val="00DE0C97"/>
    <w:rsid w:val="00DE4DB0"/>
    <w:rsid w:val="00DE5BF2"/>
    <w:rsid w:val="00DE709C"/>
    <w:rsid w:val="00DF60B8"/>
    <w:rsid w:val="00E02760"/>
    <w:rsid w:val="00E1792E"/>
    <w:rsid w:val="00E4422A"/>
    <w:rsid w:val="00E61C45"/>
    <w:rsid w:val="00E63E8D"/>
    <w:rsid w:val="00E90842"/>
    <w:rsid w:val="00E91658"/>
    <w:rsid w:val="00E93E05"/>
    <w:rsid w:val="00EA2F31"/>
    <w:rsid w:val="00EA4206"/>
    <w:rsid w:val="00EB0FC2"/>
    <w:rsid w:val="00EB3035"/>
    <w:rsid w:val="00EB602D"/>
    <w:rsid w:val="00ED07D8"/>
    <w:rsid w:val="00ED094F"/>
    <w:rsid w:val="00EE46A1"/>
    <w:rsid w:val="00EF4810"/>
    <w:rsid w:val="00EF57BE"/>
    <w:rsid w:val="00F0214C"/>
    <w:rsid w:val="00F05321"/>
    <w:rsid w:val="00F17259"/>
    <w:rsid w:val="00F21569"/>
    <w:rsid w:val="00F35FA2"/>
    <w:rsid w:val="00F575BF"/>
    <w:rsid w:val="00F61F93"/>
    <w:rsid w:val="00F63D0F"/>
    <w:rsid w:val="00F87ABB"/>
    <w:rsid w:val="00F87EEA"/>
    <w:rsid w:val="00FA6757"/>
    <w:rsid w:val="00FB6AA4"/>
    <w:rsid w:val="00FC6499"/>
    <w:rsid w:val="00FD59B1"/>
    <w:rsid w:val="00FE1D8F"/>
    <w:rsid w:val="00FE4F7B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0840A"/>
  <w15:docId w15:val="{2B0350E6-AEBA-48ED-8F81-A5169D9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1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5077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0771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771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771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77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77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771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077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77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0771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077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077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07719"/>
    <w:pPr>
      <w:ind w:left="900" w:hanging="900"/>
    </w:pPr>
  </w:style>
  <w:style w:type="paragraph" w:styleId="TOC1">
    <w:name w:val="toc 1"/>
    <w:basedOn w:val="Normal"/>
    <w:next w:val="Normal"/>
    <w:semiHidden/>
    <w:rsid w:val="005077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0771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0771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77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7719"/>
  </w:style>
  <w:style w:type="paragraph" w:customStyle="1" w:styleId="Bullet1">
    <w:name w:val="Bullet1"/>
    <w:basedOn w:val="Normal"/>
    <w:rsid w:val="00507719"/>
    <w:pPr>
      <w:ind w:left="720" w:hanging="432"/>
    </w:pPr>
  </w:style>
  <w:style w:type="paragraph" w:customStyle="1" w:styleId="Bullet2">
    <w:name w:val="Bullet2"/>
    <w:basedOn w:val="Normal"/>
    <w:rsid w:val="0050771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07719"/>
    <w:pPr>
      <w:keepLines/>
      <w:spacing w:after="120"/>
    </w:pPr>
  </w:style>
  <w:style w:type="paragraph" w:styleId="BodyText">
    <w:name w:val="Body Text"/>
    <w:basedOn w:val="Normal"/>
    <w:semiHidden/>
    <w:rsid w:val="0050771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50771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507719"/>
    <w:rPr>
      <w:sz w:val="20"/>
      <w:vertAlign w:val="superscript"/>
    </w:rPr>
  </w:style>
  <w:style w:type="paragraph" w:styleId="FootnoteText">
    <w:name w:val="footnote text"/>
    <w:basedOn w:val="Normal"/>
    <w:semiHidden/>
    <w:rsid w:val="005077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77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771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077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0771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07719"/>
    <w:pPr>
      <w:ind w:left="600"/>
    </w:pPr>
  </w:style>
  <w:style w:type="paragraph" w:styleId="TOC5">
    <w:name w:val="toc 5"/>
    <w:basedOn w:val="Normal"/>
    <w:next w:val="Normal"/>
    <w:semiHidden/>
    <w:rsid w:val="00507719"/>
    <w:pPr>
      <w:ind w:left="800"/>
    </w:pPr>
  </w:style>
  <w:style w:type="paragraph" w:styleId="TOC6">
    <w:name w:val="toc 6"/>
    <w:basedOn w:val="Normal"/>
    <w:next w:val="Normal"/>
    <w:semiHidden/>
    <w:rsid w:val="00507719"/>
    <w:pPr>
      <w:ind w:left="1000"/>
    </w:pPr>
  </w:style>
  <w:style w:type="paragraph" w:styleId="TOC7">
    <w:name w:val="toc 7"/>
    <w:basedOn w:val="Normal"/>
    <w:next w:val="Normal"/>
    <w:semiHidden/>
    <w:rsid w:val="00507719"/>
    <w:pPr>
      <w:ind w:left="1200"/>
    </w:pPr>
  </w:style>
  <w:style w:type="paragraph" w:styleId="TOC8">
    <w:name w:val="toc 8"/>
    <w:basedOn w:val="Normal"/>
    <w:next w:val="Normal"/>
    <w:semiHidden/>
    <w:rsid w:val="00507719"/>
    <w:pPr>
      <w:ind w:left="1400"/>
    </w:pPr>
  </w:style>
  <w:style w:type="paragraph" w:styleId="TOC9">
    <w:name w:val="toc 9"/>
    <w:basedOn w:val="Normal"/>
    <w:next w:val="Normal"/>
    <w:semiHidden/>
    <w:rsid w:val="00507719"/>
    <w:pPr>
      <w:ind w:left="1600"/>
    </w:pPr>
  </w:style>
  <w:style w:type="paragraph" w:styleId="BodyText2">
    <w:name w:val="Body Text 2"/>
    <w:basedOn w:val="Normal"/>
    <w:semiHidden/>
    <w:rsid w:val="00507719"/>
    <w:rPr>
      <w:i/>
      <w:color w:val="0000FF"/>
    </w:rPr>
  </w:style>
  <w:style w:type="paragraph" w:styleId="BodyTextIndent">
    <w:name w:val="Body Text Indent"/>
    <w:basedOn w:val="Normal"/>
    <w:semiHidden/>
    <w:rsid w:val="005077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77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07719"/>
    <w:pPr>
      <w:widowControl/>
      <w:numPr>
        <w:numId w:val="2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D3D"/>
    <w:pPr>
      <w:spacing w:before="120" w:after="120"/>
      <w:ind w:left="406"/>
      <w:jc w:val="both"/>
    </w:pPr>
    <w:rPr>
      <w:color w:val="0000FF"/>
      <w:sz w:val="24"/>
      <w:szCs w:val="24"/>
      <w:lang w:val="ru-RU"/>
    </w:rPr>
  </w:style>
  <w:style w:type="character" w:styleId="Hyperlink">
    <w:name w:val="Hyperlink"/>
    <w:semiHidden/>
    <w:rsid w:val="00507719"/>
    <w:rPr>
      <w:color w:val="0000FF"/>
      <w:u w:val="single"/>
    </w:rPr>
  </w:style>
  <w:style w:type="character" w:styleId="FollowedHyperlink">
    <w:name w:val="FollowedHyperlink"/>
    <w:semiHidden/>
    <w:rsid w:val="00507719"/>
    <w:rPr>
      <w:color w:val="800080"/>
      <w:u w:val="single"/>
    </w:rPr>
  </w:style>
  <w:style w:type="character" w:styleId="Strong">
    <w:name w:val="Strong"/>
    <w:qFormat/>
    <w:rsid w:val="005077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CB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F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C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Раздел"/>
    <w:basedOn w:val="Normal"/>
    <w:uiPriority w:val="2"/>
    <w:qFormat/>
    <w:rsid w:val="00D91E33"/>
    <w:pPr>
      <w:framePr w:hSpace="187" w:wrap="around" w:hAnchor="margin" w:xAlign="center" w:y="721"/>
      <w:widowControl/>
      <w:spacing w:line="240" w:lineRule="auto"/>
    </w:pPr>
    <w:rPr>
      <w:rFonts w:ascii="Cambria" w:hAnsi="Cambria"/>
      <w:b/>
      <w:bCs/>
      <w:color w:val="C0504D"/>
      <w:sz w:val="22"/>
      <w:szCs w:val="22"/>
      <w:lang w:val="ru-RU"/>
    </w:rPr>
  </w:style>
  <w:style w:type="paragraph" w:customStyle="1" w:styleId="a0">
    <w:name w:val="Подраздел"/>
    <w:basedOn w:val="Normal"/>
    <w:uiPriority w:val="2"/>
    <w:qFormat/>
    <w:rsid w:val="00D91E33"/>
    <w:pPr>
      <w:framePr w:hSpace="187" w:wrap="around" w:hAnchor="margin" w:xAlign="center" w:y="721"/>
      <w:widowControl/>
      <w:spacing w:line="240" w:lineRule="auto"/>
    </w:pPr>
    <w:rPr>
      <w:rFonts w:ascii="Calibri" w:hAnsi="Calibri"/>
      <w:b/>
      <w:bCs/>
      <w:color w:val="1F497D"/>
      <w:lang w:val="ru-RU"/>
    </w:rPr>
  </w:style>
  <w:style w:type="paragraph" w:styleId="ListBullet">
    <w:name w:val="List Bullet"/>
    <w:basedOn w:val="NormalIndent"/>
    <w:uiPriority w:val="3"/>
    <w:qFormat/>
    <w:rsid w:val="00D91E33"/>
    <w:pPr>
      <w:widowControl/>
      <w:numPr>
        <w:numId w:val="7"/>
      </w:numPr>
      <w:spacing w:line="240" w:lineRule="auto"/>
      <w:contextualSpacing/>
    </w:pPr>
    <w:rPr>
      <w:rFonts w:ascii="Calibri" w:hAnsi="Calibri"/>
      <w:color w:val="632423"/>
      <w:lang w:val="ru-RU"/>
    </w:rPr>
  </w:style>
  <w:style w:type="paragraph" w:customStyle="1" w:styleId="1">
    <w:name w:val="Стиль_н_1"/>
    <w:basedOn w:val="Heading3"/>
    <w:next w:val="BodyTextIndent"/>
    <w:rsid w:val="00EB0FC2"/>
    <w:pPr>
      <w:keepNext w:val="0"/>
      <w:widowControl/>
      <w:numPr>
        <w:ilvl w:val="0"/>
        <w:numId w:val="0"/>
      </w:numPr>
      <w:spacing w:before="15" w:after="15" w:line="240" w:lineRule="auto"/>
      <w:jc w:val="both"/>
    </w:pPr>
    <w:rPr>
      <w:rFonts w:ascii="Times New Roman" w:hAnsi="Times New Roman"/>
      <w:bCs/>
      <w:i w:val="0"/>
      <w:color w:val="000000"/>
      <w:sz w:val="22"/>
      <w:szCs w:val="22"/>
      <w:lang w:val="uk-UA"/>
    </w:rPr>
  </w:style>
  <w:style w:type="paragraph" w:customStyle="1" w:styleId="10">
    <w:name w:val="Абзац списка1"/>
    <w:basedOn w:val="Normal"/>
    <w:uiPriority w:val="34"/>
    <w:qFormat/>
    <w:rsid w:val="00EB0FC2"/>
    <w:pPr>
      <w:widowControl/>
      <w:spacing w:before="100" w:beforeAutospacing="1" w:line="240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9339F5"/>
    <w:rPr>
      <w:b/>
      <w:bCs/>
    </w:rPr>
  </w:style>
  <w:style w:type="character" w:customStyle="1" w:styleId="o365cs-me-userdisplayname">
    <w:name w:val="o365cs-me-userdisplayname"/>
    <w:rsid w:val="0004469D"/>
  </w:style>
  <w:style w:type="table" w:customStyle="1" w:styleId="-611">
    <w:name w:val="Таблица-сетка 6 цветная — акцент 11"/>
    <w:basedOn w:val="TableNormal"/>
    <w:uiPriority w:val="51"/>
    <w:rsid w:val="00730457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EA2F31"/>
    <w:pPr>
      <w:widowControl/>
      <w:spacing w:line="240" w:lineRule="auto"/>
    </w:pPr>
    <w:rPr>
      <w:rFonts w:ascii="Consolas" w:eastAsia="Calibri" w:hAnsi="Consolas" w:cs="Consolas"/>
      <w:sz w:val="21"/>
      <w:szCs w:val="21"/>
      <w:lang w:val="uk-UA"/>
    </w:rPr>
  </w:style>
  <w:style w:type="character" w:customStyle="1" w:styleId="PlainTextChar">
    <w:name w:val="Plain Text Char"/>
    <w:link w:val="PlainText"/>
    <w:uiPriority w:val="99"/>
    <w:rsid w:val="00EA2F31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rsid w:val="001B18B2"/>
    <w:rPr>
      <w:rFonts w:ascii="Arial" w:hAnsi="Arial"/>
      <w:b/>
      <w:lang w:val="en-US" w:eastAsia="en-US"/>
    </w:rPr>
  </w:style>
  <w:style w:type="table" w:customStyle="1" w:styleId="-11">
    <w:name w:val="Светлая сетка - Акцент 11"/>
    <w:basedOn w:val="TableNormal"/>
    <w:uiPriority w:val="62"/>
    <w:rsid w:val="001B18B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BlockText">
    <w:name w:val="Block Text"/>
    <w:basedOn w:val="Normal"/>
    <w:rsid w:val="001B18B2"/>
    <w:pPr>
      <w:widowControl/>
      <w:spacing w:line="240" w:lineRule="auto"/>
      <w:ind w:left="-80" w:right="-80"/>
      <w:jc w:val="center"/>
    </w:pPr>
    <w:rPr>
      <w:sz w:val="18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C132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198"/>
  </w:style>
  <w:style w:type="paragraph" w:styleId="NormalWeb">
    <w:name w:val="Normal (Web)"/>
    <w:basedOn w:val="Normal"/>
    <w:uiPriority w:val="99"/>
    <w:semiHidden/>
    <w:unhideWhenUsed/>
    <w:rsid w:val="00705198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u-RU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BD"/>
    <w:rPr>
      <w:rFonts w:ascii="Courier New" w:hAnsi="Courier New" w:cs="Courier New"/>
      <w:lang w:val="ru-R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TKOVSKA\PROGRAMMING\Report%20template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A6CCC32A79CB4DA74A1347F31DA6D3" ma:contentTypeVersion="1" ma:contentTypeDescription="Створення нового документа." ma:contentTypeScope="" ma:versionID="fbcf33bbe047be265c31630dd161d82c">
  <xsd:schema xmlns:xsd="http://www.w3.org/2001/XMLSchema" xmlns:xs="http://www.w3.org/2001/XMLSchema" xmlns:p="http://schemas.microsoft.com/office/2006/metadata/properties" xmlns:ns3="5f6c93a6-27e6-41f6-bd0e-ac45fc389666" targetNamespace="http://schemas.microsoft.com/office/2006/metadata/properties" ma:root="true" ma:fieldsID="8356dfae781364c05034ef673f5873b4" ns3:_="">
    <xsd:import namespace="5f6c93a6-27e6-41f6-bd0e-ac45fc3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c93a6-27e6-41f6-bd0e-ac45fc3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90C81-87E1-400D-9AB4-697AD5033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c93a6-27e6-41f6-bd0e-ac45fc3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C45D09-ABBC-40E6-95F7-AC0EAFC1E9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F01E89B-D2DC-401C-B5C0-4C0B56CA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B3D4A8-8591-4119-87F8-E65A1CA86D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68FD36-33CF-4411-86F1-8955E6E2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</Template>
  <TotalTime>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QUADRI JEMIMAH</dc:creator>
  <cp:lastModifiedBy>Jemimah</cp:lastModifiedBy>
  <cp:revision>2</cp:revision>
  <cp:lastPrinted>1900-12-31T21:00:00Z</cp:lastPrinted>
  <dcterms:created xsi:type="dcterms:W3CDTF">2020-04-26T11:49:00Z</dcterms:created>
  <dcterms:modified xsi:type="dcterms:W3CDTF">2020-04-26T11:49:00Z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TQ4AE5FEFJDC-4-5</vt:lpwstr>
  </property>
  <property fmtid="{D5CDD505-2E9C-101B-9397-08002B2CF9AE}" pid="3" name="_dlc_DocIdItemGuid">
    <vt:lpwstr>81b28c76-9307-42b4-af46-f1fd6b13607e</vt:lpwstr>
  </property>
  <property fmtid="{D5CDD505-2E9C-101B-9397-08002B2CF9AE}" pid="4" name="_dlc_DocIdUrl">
    <vt:lpwstr>http://portal.csfnau.kiev.ua/people/antonv_kravchuk/_layouts/DocIdRedir.aspx?ID=TQ4AE5FEFJDC-4-5, TQ4AE5FEFJDC-4-5</vt:lpwstr>
  </property>
  <property fmtid="{D5CDD505-2E9C-101B-9397-08002B2CF9AE}" pid="5" name="IsMyDocuments">
    <vt:lpwstr>1</vt:lpwstr>
  </property>
</Properties>
</file>